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2E6B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7D39908A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УО «Брестский государственный технический университет»</w:t>
      </w:r>
    </w:p>
    <w:p w14:paraId="246AFDE3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Кафедра ИИТ</w:t>
      </w:r>
    </w:p>
    <w:p w14:paraId="379ABBC4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62220ED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655EBF5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949D0E6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FDFD88E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398380A0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04EA4715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AB592A6" w14:textId="0381ED45" w:rsidR="00702078" w:rsidRPr="00722DD5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22DD5">
        <w:rPr>
          <w:rFonts w:cs="Times New Roman"/>
          <w:b/>
          <w:sz w:val="28"/>
          <w:szCs w:val="28"/>
          <w:lang w:val="ru-RU"/>
        </w:rPr>
        <w:t>Лабораторная работа №</w:t>
      </w:r>
      <w:r w:rsidR="00DE09B3" w:rsidRPr="00722DD5">
        <w:rPr>
          <w:rFonts w:cs="Times New Roman"/>
          <w:b/>
          <w:sz w:val="28"/>
          <w:szCs w:val="28"/>
          <w:lang w:val="ru-RU"/>
        </w:rPr>
        <w:t>11</w:t>
      </w:r>
    </w:p>
    <w:p w14:paraId="12C7AF9E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По дисциплине: “Языки программирования”</w:t>
      </w:r>
    </w:p>
    <w:p w14:paraId="11A8F48D" w14:textId="43A7A3A3" w:rsidR="00702078" w:rsidRPr="00722DD5" w:rsidRDefault="00702078" w:rsidP="00DE09B3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 xml:space="preserve">Тема: </w:t>
      </w:r>
      <w:r w:rsidR="00075D32" w:rsidRPr="00722DD5">
        <w:rPr>
          <w:rFonts w:cs="Times New Roman"/>
          <w:sz w:val="28"/>
          <w:szCs w:val="28"/>
          <w:lang w:val="ru-RU"/>
        </w:rPr>
        <w:t>«</w:t>
      </w:r>
      <w:r w:rsidR="00075D32" w:rsidRPr="00722DD5">
        <w:rPr>
          <w:rFonts w:cs="Times New Roman"/>
          <w:sz w:val="28"/>
          <w:szCs w:val="28"/>
        </w:rPr>
        <w:t>Python</w:t>
      </w:r>
      <w:r w:rsidR="00075D32" w:rsidRPr="00722DD5">
        <w:rPr>
          <w:rFonts w:cs="Times New Roman"/>
          <w:sz w:val="28"/>
          <w:szCs w:val="28"/>
          <w:lang w:val="ru-RU"/>
        </w:rPr>
        <w:t xml:space="preserve">. Основы </w:t>
      </w:r>
      <w:r w:rsidR="00075D32" w:rsidRPr="00722DD5">
        <w:rPr>
          <w:rFonts w:cs="Times New Roman"/>
          <w:sz w:val="28"/>
          <w:szCs w:val="28"/>
        </w:rPr>
        <w:t>Pandas</w:t>
      </w:r>
      <w:r w:rsidR="00075D32" w:rsidRPr="00722DD5">
        <w:rPr>
          <w:rFonts w:cs="Times New Roman"/>
          <w:sz w:val="28"/>
          <w:szCs w:val="28"/>
          <w:lang w:val="ru-RU"/>
        </w:rPr>
        <w:t>»</w:t>
      </w:r>
    </w:p>
    <w:p w14:paraId="19BA88E3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242220C4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4C4FD0CD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77B69589" w14:textId="77777777" w:rsidR="00702078" w:rsidRPr="00722DD5" w:rsidRDefault="00702078" w:rsidP="00702078">
      <w:pPr>
        <w:jc w:val="center"/>
        <w:rPr>
          <w:rFonts w:cs="Times New Roman"/>
          <w:sz w:val="28"/>
          <w:szCs w:val="28"/>
          <w:lang w:val="ru-RU"/>
        </w:rPr>
      </w:pPr>
    </w:p>
    <w:p w14:paraId="639B633D" w14:textId="77777777" w:rsidR="00702078" w:rsidRPr="00722DD5" w:rsidRDefault="00702078" w:rsidP="00702078">
      <w:pPr>
        <w:rPr>
          <w:rFonts w:cs="Times New Roman"/>
          <w:sz w:val="28"/>
          <w:szCs w:val="28"/>
          <w:lang w:val="ru-RU"/>
        </w:rPr>
      </w:pPr>
    </w:p>
    <w:p w14:paraId="5D5D2FA6" w14:textId="77777777" w:rsidR="00DE09B3" w:rsidRPr="00722DD5" w:rsidRDefault="00702078" w:rsidP="00DE09B3">
      <w:pPr>
        <w:ind w:left="6266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b/>
          <w:sz w:val="28"/>
          <w:szCs w:val="28"/>
          <w:lang w:val="ru-RU"/>
        </w:rPr>
        <w:t>Выполнил</w:t>
      </w:r>
      <w:r w:rsidRPr="00722DD5">
        <w:rPr>
          <w:rFonts w:cs="Times New Roman"/>
          <w:sz w:val="28"/>
          <w:szCs w:val="28"/>
          <w:lang w:val="ru-RU"/>
        </w:rPr>
        <w:t xml:space="preserve">: </w:t>
      </w:r>
    </w:p>
    <w:p w14:paraId="3C162807" w14:textId="67B690A8" w:rsidR="00DE09B3" w:rsidRPr="00722DD5" w:rsidRDefault="007E385B" w:rsidP="00DE09B3">
      <w:pPr>
        <w:ind w:left="6266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С</w:t>
      </w:r>
      <w:r w:rsidR="00702078" w:rsidRPr="00722DD5">
        <w:rPr>
          <w:rFonts w:cs="Times New Roman"/>
          <w:sz w:val="28"/>
          <w:szCs w:val="28"/>
          <w:lang w:val="ru-RU"/>
        </w:rPr>
        <w:t xml:space="preserve">тудент 2 курса </w:t>
      </w:r>
    </w:p>
    <w:p w14:paraId="5E22CF54" w14:textId="61D87344" w:rsidR="00DE09B3" w:rsidRPr="00722DD5" w:rsidRDefault="007E385B" w:rsidP="00DE09B3">
      <w:pPr>
        <w:ind w:left="6266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Г</w:t>
      </w:r>
      <w:r w:rsidR="00702078" w:rsidRPr="00722DD5">
        <w:rPr>
          <w:rFonts w:cs="Times New Roman"/>
          <w:sz w:val="28"/>
          <w:szCs w:val="28"/>
          <w:lang w:val="ru-RU"/>
        </w:rPr>
        <w:t xml:space="preserve">руппы ПО-7              </w:t>
      </w:r>
    </w:p>
    <w:p w14:paraId="1B1421EE" w14:textId="77777777" w:rsidR="00281FFA" w:rsidRDefault="00281FFA" w:rsidP="00DE09B3">
      <w:pPr>
        <w:ind w:left="626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Лобан К.Ю.</w:t>
      </w:r>
    </w:p>
    <w:p w14:paraId="00516D1D" w14:textId="78D4E9A4" w:rsidR="00702078" w:rsidRPr="00722DD5" w:rsidRDefault="00702078" w:rsidP="00DE09B3">
      <w:pPr>
        <w:ind w:left="6266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b/>
          <w:sz w:val="28"/>
          <w:szCs w:val="28"/>
          <w:lang w:val="ru-RU"/>
        </w:rPr>
        <w:t>Проверил</w:t>
      </w:r>
      <w:r w:rsidR="0008000A" w:rsidRPr="00722DD5">
        <w:rPr>
          <w:rFonts w:cs="Times New Roman"/>
          <w:b/>
          <w:sz w:val="28"/>
          <w:szCs w:val="28"/>
          <w:lang w:val="ru-RU"/>
        </w:rPr>
        <w:t>а</w:t>
      </w:r>
      <w:r w:rsidRPr="00722DD5">
        <w:rPr>
          <w:rFonts w:cs="Times New Roman"/>
          <w:b/>
          <w:sz w:val="28"/>
          <w:szCs w:val="28"/>
          <w:lang w:val="ru-RU"/>
        </w:rPr>
        <w:t xml:space="preserve">: </w:t>
      </w:r>
      <w:r w:rsidR="0008000A" w:rsidRPr="00722DD5">
        <w:rPr>
          <w:rFonts w:cs="Times New Roman"/>
          <w:sz w:val="28"/>
          <w:szCs w:val="28"/>
          <w:lang w:val="ru-RU"/>
        </w:rPr>
        <w:t>Дряпко А. В.</w:t>
      </w:r>
    </w:p>
    <w:p w14:paraId="4ED3B32C" w14:textId="77777777" w:rsidR="00702078" w:rsidRPr="00722DD5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</w:p>
    <w:p w14:paraId="4B792163" w14:textId="77777777" w:rsidR="005F5A01" w:rsidRPr="00722DD5" w:rsidRDefault="005F5A01" w:rsidP="00702078">
      <w:pPr>
        <w:spacing w:before="720"/>
        <w:rPr>
          <w:rFonts w:cs="Times New Roman"/>
          <w:sz w:val="28"/>
          <w:szCs w:val="28"/>
          <w:lang w:val="ru-RU"/>
        </w:rPr>
      </w:pPr>
    </w:p>
    <w:p w14:paraId="25F0A6E5" w14:textId="77777777" w:rsidR="00702078" w:rsidRPr="00722DD5" w:rsidRDefault="00702078" w:rsidP="007E385B">
      <w:pPr>
        <w:spacing w:before="600"/>
        <w:ind w:left="3856" w:firstLine="482"/>
        <w:rPr>
          <w:rFonts w:cs="Times New Roman"/>
          <w:sz w:val="28"/>
          <w:szCs w:val="28"/>
          <w:lang w:val="ru-RU"/>
        </w:rPr>
      </w:pPr>
      <w:r w:rsidRPr="00722DD5">
        <w:rPr>
          <w:rFonts w:cs="Times New Roman"/>
          <w:sz w:val="28"/>
          <w:szCs w:val="28"/>
          <w:lang w:val="ru-RU"/>
        </w:rPr>
        <w:t>Брест 2021</w:t>
      </w:r>
    </w:p>
    <w:p w14:paraId="7DDBB3ED" w14:textId="78E3B1ED" w:rsidR="00075D32" w:rsidRPr="00722DD5" w:rsidRDefault="00702078" w:rsidP="00DE09B3">
      <w:pPr>
        <w:pStyle w:val="3"/>
        <w:spacing w:before="0" w:after="240" w:line="288" w:lineRule="auto"/>
        <w:rPr>
          <w:rFonts w:eastAsia="Times New Roman" w:cs="Times New Roman"/>
          <w:b w:val="0"/>
          <w:szCs w:val="28"/>
          <w:lang w:val="ru-RU" w:eastAsia="ru-RU"/>
        </w:rPr>
      </w:pPr>
      <w:r w:rsidRPr="00722DD5">
        <w:rPr>
          <w:rFonts w:cs="Times New Roman"/>
          <w:szCs w:val="28"/>
          <w:lang w:val="ru-RU"/>
        </w:rPr>
        <w:lastRenderedPageBreak/>
        <w:t>Цель работы</w:t>
      </w:r>
      <w:r w:rsidR="00DE09B3" w:rsidRPr="00722DD5">
        <w:rPr>
          <w:rFonts w:cs="Times New Roman"/>
          <w:szCs w:val="28"/>
          <w:lang w:val="ru-RU"/>
        </w:rPr>
        <w:t xml:space="preserve">: </w:t>
      </w:r>
      <w:r w:rsidR="00075D32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Ознакомиться с основами библиотеки </w:t>
      </w:r>
      <w:r w:rsidR="00075D32" w:rsidRPr="00722DD5">
        <w:rPr>
          <w:rFonts w:eastAsia="Times New Roman" w:cs="Times New Roman"/>
          <w:b w:val="0"/>
          <w:color w:val="000000"/>
          <w:szCs w:val="28"/>
          <w:lang w:eastAsia="ru-RU"/>
        </w:rPr>
        <w:t>pandas</w:t>
      </w:r>
      <w:r w:rsidR="00075D32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научиться строить графики с использованием библиотек </w:t>
      </w:r>
      <w:r w:rsidR="00075D32" w:rsidRPr="00722DD5">
        <w:rPr>
          <w:rFonts w:eastAsia="Times New Roman" w:cs="Times New Roman"/>
          <w:b w:val="0"/>
          <w:color w:val="000000"/>
          <w:szCs w:val="28"/>
          <w:lang w:eastAsia="ru-RU"/>
        </w:rPr>
        <w:t>matplotlib</w:t>
      </w:r>
      <w:r w:rsidR="00075D32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  <w:r w:rsidR="00075D32" w:rsidRPr="00722DD5">
        <w:rPr>
          <w:rFonts w:eastAsia="Times New Roman" w:cs="Times New Roman"/>
          <w:b w:val="0"/>
          <w:color w:val="000000"/>
          <w:szCs w:val="28"/>
          <w:lang w:eastAsia="ru-RU"/>
        </w:rPr>
        <w:t>pyplot</w:t>
      </w:r>
      <w:r w:rsidR="00075D32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</w:t>
      </w:r>
      <w:r w:rsidR="00075D32" w:rsidRPr="00722DD5">
        <w:rPr>
          <w:rFonts w:eastAsia="Times New Roman" w:cs="Times New Roman"/>
          <w:b w:val="0"/>
          <w:color w:val="000000"/>
          <w:szCs w:val="28"/>
          <w:lang w:eastAsia="ru-RU"/>
        </w:rPr>
        <w:t>seaborn</w:t>
      </w:r>
      <w:r w:rsidR="00075D32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</w:p>
    <w:p w14:paraId="70929975" w14:textId="77777777" w:rsidR="00075D32" w:rsidRPr="00722DD5" w:rsidRDefault="00075D32" w:rsidP="00075D32">
      <w:pPr>
        <w:spacing w:after="0" w:line="240" w:lineRule="auto"/>
        <w:rPr>
          <w:rFonts w:eastAsia="Times New Roman" w:cs="Times New Roman"/>
          <w:sz w:val="28"/>
          <w:szCs w:val="28"/>
          <w:lang w:val="ru-RU" w:eastAsia="ru-RU"/>
        </w:rPr>
      </w:pPr>
    </w:p>
    <w:p w14:paraId="1248A362" w14:textId="40A55C0C" w:rsidR="00702078" w:rsidRPr="00722DD5" w:rsidRDefault="00702078" w:rsidP="00702078">
      <w:pPr>
        <w:pStyle w:val="3"/>
        <w:spacing w:before="0" w:after="240" w:line="288" w:lineRule="auto"/>
        <w:rPr>
          <w:rFonts w:cs="Times New Roman"/>
          <w:szCs w:val="28"/>
          <w:lang w:val="ru-RU"/>
        </w:rPr>
      </w:pPr>
      <w:r w:rsidRPr="00722DD5">
        <w:rPr>
          <w:rFonts w:cs="Times New Roman"/>
          <w:szCs w:val="28"/>
          <w:lang w:val="ru-RU"/>
        </w:rPr>
        <w:t>Общие требования</w:t>
      </w:r>
    </w:p>
    <w:p w14:paraId="555586FC" w14:textId="2B99DCFD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1.   Загрузить датасет в 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pandas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и проверить на доступность</w:t>
      </w:r>
    </w:p>
    <w:p w14:paraId="4D285B1F" w14:textId="7990D32D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2.   Вывести общую информацию о датасете</w:t>
      </w:r>
    </w:p>
    <w:p w14:paraId="203CA27C" w14:textId="0B9C12F0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3.   Проверка наличия 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NULL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-данных. При их наличии вывести на экран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513229F1" w14:textId="371E35AF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4.   Удалить колонки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CostContact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Z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Revenue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14:paraId="0C7FD38D" w14:textId="0BADD0FF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5.   Переименовать колонку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Year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Birth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 в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</w:t>
      </w:r>
    </w:p>
    <w:p w14:paraId="1EE38943" w14:textId="4A19B1A0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6. Оценить состояние колонок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Marital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_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Status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",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Education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". Построить информативные диаграммы и гистограммы для каждой.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2E865E85" w14:textId="3B5D091E" w:rsidR="00075D32" w:rsidRPr="00722DD5" w:rsidRDefault="00075D32" w:rsidP="00075D32">
      <w:pPr>
        <w:pStyle w:val="a5"/>
        <w:numPr>
          <w:ilvl w:val="0"/>
          <w:numId w:val="17"/>
        </w:numPr>
        <w:spacing w:after="0" w:line="240" w:lineRule="auto"/>
        <w:jc w:val="both"/>
        <w:textAlignment w:val="baseline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Создать гистаграмму по колонке "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Age</w:t>
      </w:r>
      <w:r w:rsidRPr="00722DD5">
        <w:rPr>
          <w:rFonts w:eastAsia="Times New Roman" w:cs="Times New Roman"/>
          <w:color w:val="000000"/>
          <w:sz w:val="28"/>
          <w:szCs w:val="28"/>
          <w:lang w:val="ru-RU" w:eastAsia="ru-RU"/>
        </w:rPr>
        <w:t>" и оценить на распределение по Гауссу.</w:t>
      </w:r>
      <w:r w:rsidRPr="00722DD5">
        <w:rPr>
          <w:rFonts w:eastAsia="Times New Roman" w:cs="Times New Roman"/>
          <w:color w:val="000000"/>
          <w:sz w:val="28"/>
          <w:szCs w:val="28"/>
          <w:lang w:eastAsia="ru-RU"/>
        </w:rPr>
        <w:t> </w:t>
      </w:r>
    </w:p>
    <w:p w14:paraId="5927A853" w14:textId="77777777" w:rsidR="00075D32" w:rsidRPr="00722DD5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22DD5">
        <w:rPr>
          <w:color w:val="000000"/>
          <w:sz w:val="28"/>
          <w:szCs w:val="28"/>
          <w:lang w:val="ru-RU"/>
        </w:rPr>
        <w:t>Оценка полей "</w:t>
      </w:r>
      <w:r w:rsidRPr="00722DD5">
        <w:rPr>
          <w:color w:val="000000"/>
          <w:sz w:val="28"/>
          <w:szCs w:val="28"/>
        </w:rPr>
        <w:t>Kidhome</w:t>
      </w:r>
      <w:r w:rsidRPr="00722DD5">
        <w:rPr>
          <w:color w:val="000000"/>
          <w:sz w:val="28"/>
          <w:szCs w:val="28"/>
          <w:lang w:val="ru-RU"/>
        </w:rPr>
        <w:t>" и "</w:t>
      </w:r>
      <w:r w:rsidRPr="00722DD5">
        <w:rPr>
          <w:color w:val="000000"/>
          <w:sz w:val="28"/>
          <w:szCs w:val="28"/>
        </w:rPr>
        <w:t>Teenhome</w:t>
      </w:r>
      <w:r w:rsidRPr="00722DD5">
        <w:rPr>
          <w:color w:val="000000"/>
          <w:sz w:val="28"/>
          <w:szCs w:val="28"/>
          <w:lang w:val="ru-RU"/>
        </w:rPr>
        <w:t>", "</w:t>
      </w:r>
      <w:r w:rsidRPr="00722DD5">
        <w:rPr>
          <w:color w:val="000000"/>
          <w:sz w:val="28"/>
          <w:szCs w:val="28"/>
        </w:rPr>
        <w:t>Response</w:t>
      </w:r>
      <w:r w:rsidRPr="00722DD5">
        <w:rPr>
          <w:color w:val="000000"/>
          <w:sz w:val="28"/>
          <w:szCs w:val="28"/>
          <w:lang w:val="ru-RU"/>
        </w:rPr>
        <w:t>" и "</w:t>
      </w:r>
      <w:r w:rsidRPr="00722DD5">
        <w:rPr>
          <w:color w:val="000000"/>
          <w:sz w:val="28"/>
          <w:szCs w:val="28"/>
        </w:rPr>
        <w:t>Income</w:t>
      </w:r>
      <w:r w:rsidRPr="00722DD5">
        <w:rPr>
          <w:color w:val="000000"/>
          <w:sz w:val="28"/>
          <w:szCs w:val="28"/>
          <w:lang w:val="ru-RU"/>
        </w:rPr>
        <w:t>" (диаграммы и гистограммы)</w:t>
      </w:r>
    </w:p>
    <w:p w14:paraId="54B07C0D" w14:textId="0C15286B" w:rsidR="00075D32" w:rsidRPr="00722DD5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722DD5">
        <w:rPr>
          <w:color w:val="000000"/>
          <w:sz w:val="28"/>
          <w:szCs w:val="28"/>
        </w:rPr>
        <w:t>Построить графики "Response", "Marital_Status", "Education" и  "Kidhome" пообразцу</w:t>
      </w:r>
      <w:r w:rsidRPr="00722DD5">
        <w:rPr>
          <w:color w:val="000000"/>
          <w:sz w:val="28"/>
          <w:szCs w:val="28"/>
          <w:bdr w:val="none" w:sz="0" w:space="0" w:color="auto" w:frame="1"/>
        </w:rPr>
        <w:fldChar w:fldCharType="begin"/>
      </w:r>
      <w:r w:rsidRPr="00722DD5">
        <w:rPr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"https://lh6.googleusercontent.com/caeG40gLZ70yFgOp0zojNNBKLUpL0dfdGMarpsvdzrTsKHiwAXJqhbEiH9rpPukOTfbuLLLs2TS9mABBmgwiTr7qtC9LpUnYPuHILMxESOOq0trKuNTDYl9rkX9rFW9Qn6etA0f3" \* MERGEFORMATINET </w:instrText>
      </w:r>
      <w:r w:rsidRPr="00722DD5">
        <w:rPr>
          <w:color w:val="000000"/>
          <w:sz w:val="28"/>
          <w:szCs w:val="28"/>
          <w:bdr w:val="none" w:sz="0" w:space="0" w:color="auto" w:frame="1"/>
        </w:rPr>
        <w:fldChar w:fldCharType="separate"/>
      </w:r>
      <w:r w:rsidRPr="00722DD5">
        <w:rPr>
          <w:noProof/>
          <w:sz w:val="28"/>
          <w:szCs w:val="28"/>
          <w:bdr w:val="none" w:sz="0" w:space="0" w:color="auto" w:frame="1"/>
          <w:lang w:val="ru-RU"/>
        </w:rPr>
        <w:drawing>
          <wp:inline distT="0" distB="0" distL="0" distR="0" wp14:anchorId="5D2EF15F" wp14:editId="6CEEADC3">
            <wp:extent cx="5739130" cy="3959225"/>
            <wp:effectExtent l="0" t="0" r="1270" b="0"/>
            <wp:docPr id="1" name="Рисунок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5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DD5">
        <w:rPr>
          <w:color w:val="000000"/>
          <w:sz w:val="28"/>
          <w:szCs w:val="28"/>
          <w:bdr w:val="none" w:sz="0" w:space="0" w:color="auto" w:frame="1"/>
        </w:rPr>
        <w:fldChar w:fldCharType="end"/>
      </w:r>
    </w:p>
    <w:p w14:paraId="530532AF" w14:textId="4C77E428" w:rsidR="00075D32" w:rsidRPr="00722DD5" w:rsidRDefault="00075D32" w:rsidP="00075D32">
      <w:pPr>
        <w:pStyle w:val="a6"/>
        <w:numPr>
          <w:ilvl w:val="0"/>
          <w:numId w:val="17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  <w:lang w:val="ru-RU"/>
        </w:rPr>
      </w:pPr>
      <w:r w:rsidRPr="00722DD5">
        <w:rPr>
          <w:color w:val="000000"/>
          <w:sz w:val="28"/>
          <w:szCs w:val="28"/>
        </w:rPr>
        <w:t xml:space="preserve">  </w:t>
      </w:r>
      <w:r w:rsidRPr="00722DD5">
        <w:rPr>
          <w:color w:val="000000"/>
          <w:sz w:val="28"/>
          <w:szCs w:val="28"/>
          <w:lang w:val="ru-RU"/>
        </w:rPr>
        <w:t xml:space="preserve">Построить </w:t>
      </w:r>
      <w:r w:rsidRPr="00722DD5">
        <w:rPr>
          <w:color w:val="000000"/>
          <w:sz w:val="28"/>
          <w:szCs w:val="28"/>
        </w:rPr>
        <w:t>heatmap</w:t>
      </w:r>
      <w:r w:rsidRPr="00722DD5">
        <w:rPr>
          <w:color w:val="000000"/>
          <w:sz w:val="28"/>
          <w:szCs w:val="28"/>
          <w:lang w:val="ru-RU"/>
        </w:rPr>
        <w:t xml:space="preserve"> для всех числовых колонок</w:t>
      </w:r>
    </w:p>
    <w:p w14:paraId="5F415EA1" w14:textId="69D821D3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2396859A" w14:textId="609038A3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17D9C14D" w14:textId="17D952A9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0744CCE7" w14:textId="75757389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35DE42C2" w14:textId="2AB3ED36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539FF733" w14:textId="77777777" w:rsidR="007E385B" w:rsidRPr="00722DD5" w:rsidRDefault="007E385B" w:rsidP="007E385B">
      <w:pPr>
        <w:pStyle w:val="a6"/>
        <w:spacing w:before="0" w:beforeAutospacing="0" w:after="0" w:afterAutospacing="0"/>
        <w:ind w:left="760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2FC2F614" w14:textId="65673AA0" w:rsidR="00075D32" w:rsidRPr="00722DD5" w:rsidRDefault="00075D32" w:rsidP="00075D32">
      <w:pPr>
        <w:spacing w:after="0" w:line="240" w:lineRule="auto"/>
        <w:ind w:left="400"/>
        <w:jc w:val="both"/>
        <w:rPr>
          <w:rFonts w:eastAsia="Times New Roman" w:cs="Times New Roman"/>
          <w:sz w:val="28"/>
          <w:szCs w:val="28"/>
          <w:lang w:val="ru-RU" w:eastAsia="ru-RU"/>
        </w:rPr>
      </w:pPr>
    </w:p>
    <w:p w14:paraId="4BF357AB" w14:textId="0D4A809A" w:rsidR="00295080" w:rsidRPr="00722DD5" w:rsidRDefault="00295080" w:rsidP="00DE09B3">
      <w:pPr>
        <w:pStyle w:val="3"/>
        <w:spacing w:before="0" w:after="240" w:line="288" w:lineRule="auto"/>
        <w:rPr>
          <w:rFonts w:cs="Times New Roman"/>
          <w:szCs w:val="28"/>
        </w:rPr>
      </w:pPr>
      <w:r w:rsidRPr="00722DD5">
        <w:rPr>
          <w:rFonts w:cs="Times New Roman"/>
          <w:szCs w:val="28"/>
          <w:lang w:val="ru-RU"/>
        </w:rPr>
        <w:lastRenderedPageBreak/>
        <w:t>Код</w:t>
      </w:r>
      <w:r w:rsidRPr="00722DD5">
        <w:rPr>
          <w:rFonts w:cs="Times New Roman"/>
          <w:szCs w:val="28"/>
        </w:rPr>
        <w:t xml:space="preserve"> </w:t>
      </w:r>
      <w:r w:rsidRPr="00722DD5">
        <w:rPr>
          <w:rFonts w:cs="Times New Roman"/>
          <w:szCs w:val="28"/>
          <w:lang w:val="ru-RU"/>
        </w:rPr>
        <w:t>программы</w:t>
      </w:r>
      <w:r w:rsidRPr="00722DD5">
        <w:rPr>
          <w:rFonts w:cs="Times New Roman"/>
          <w:szCs w:val="28"/>
        </w:rPr>
        <w:t>:</w:t>
      </w:r>
    </w:p>
    <w:p w14:paraId="7F66B322" w14:textId="77777777" w:rsidR="004A23D9" w:rsidRPr="004A23D9" w:rsidRDefault="004A23D9" w:rsidP="004A2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</w:pP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numpy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as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np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pandas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as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pd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from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pandas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DataFrame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matplotlib.pyplot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as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plt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seaborn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as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sns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from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scipy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stats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from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datetime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import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datetime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1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 = pd.read_csv(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"marketing_campaign.csv"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delimiter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\t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df.sample(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2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df.info()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3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df[df.isnull().T.any()]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4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df.drop([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"Z_CostContact"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"Z_Revenue"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axis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inplace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5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df.rename({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"Year_Birth"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: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}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axis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inplace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6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ms_df_c = 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"Marital_Status"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].value_counts().to_frame()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ms_df = ms_df_c[ms_df_c[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"Marital_Status"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] &gt;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50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ed_df = 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"Education"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].value_counts().to_frame()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ms_df[ms_df[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"Marital_Status"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] &gt;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50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].plot(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kind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'pie'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autopct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'%1.1f%%'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legend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None,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ylabel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subplots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shadow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False,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explode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0.13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0.25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0.15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title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 Status"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lastRenderedPageBreak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 xml:space="preserve">figsize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 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6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6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ed_df.plot(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y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"Education"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kind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'pie'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autopct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'%1.1f%%'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legend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None,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ylabel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shadow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False,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explode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0.13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0.25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0.15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title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"Education"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 xml:space="preserve">figsize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 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6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6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sns.histplot(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data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=df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x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"Marital_Status"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stat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'percent'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hue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"Response"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sns.histplot(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data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=df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x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"Education"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stat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'percent'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hue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"Response"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7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def </w:t>
      </w:r>
      <w:r w:rsidRPr="004A23D9">
        <w:rPr>
          <w:rFonts w:ascii="JetBrains Mono" w:eastAsia="Times New Roman" w:hAnsi="JetBrains Mono" w:cs="JetBrains Mono"/>
          <w:color w:val="FFC66D"/>
          <w:sz w:val="28"/>
          <w:szCs w:val="28"/>
          <w:lang w:eastAsia="ru-RU"/>
        </w:rPr>
        <w:t>calculate_age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(born) -&gt;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>int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: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return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>int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(datetime.today().strftime(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"%Y"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)) -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>int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(born)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 = 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].apply(calculate_age)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filtered_df = df[df[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] &lt;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sns.histplot(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x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=filtered_df[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kde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8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def </w:t>
      </w:r>
      <w:r w:rsidRPr="004A23D9">
        <w:rPr>
          <w:rFonts w:ascii="JetBrains Mono" w:eastAsia="Times New Roman" w:hAnsi="JetBrains Mono" w:cs="JetBrains Mono"/>
          <w:color w:val="FFC66D"/>
          <w:sz w:val="28"/>
          <w:szCs w:val="28"/>
          <w:lang w:eastAsia="ru-RU"/>
        </w:rPr>
        <w:t>show_bar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(data_name: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>str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) -&gt; 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None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: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df[data_name].value_counts(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normalize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).mul(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).to_frame().plot(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kind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'bar'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legend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None,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xlabel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=data_name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br/>
        <w:t xml:space="preserve">       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ylabel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"Percent"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br/>
        <w:t xml:space="preserve">   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show_bar(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"Kidhome"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show_bar(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"Teenhome"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lastRenderedPageBreak/>
        <w:t>show_bar(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"Response"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sns.kdeplot(df[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"Income"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shade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True,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clip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**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**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5.1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9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def </w:t>
      </w:r>
      <w:r w:rsidRPr="004A23D9">
        <w:rPr>
          <w:rFonts w:ascii="JetBrains Mono" w:eastAsia="Times New Roman" w:hAnsi="JetBrains Mono" w:cs="JetBrains Mono"/>
          <w:color w:val="FFC66D"/>
          <w:sz w:val="28"/>
          <w:szCs w:val="28"/>
          <w:lang w:eastAsia="ru-RU"/>
        </w:rPr>
        <w:t>show_kde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(hue: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>str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clip: </w:t>
      </w:r>
      <w:r w:rsidRPr="004A23D9">
        <w:rPr>
          <w:rFonts w:ascii="JetBrains Mono" w:eastAsia="Times New Roman" w:hAnsi="JetBrains Mono" w:cs="JetBrains Mono"/>
          <w:color w:val="8888C6"/>
          <w:sz w:val="28"/>
          <w:szCs w:val="28"/>
          <w:lang w:eastAsia="ru-RU"/>
        </w:rPr>
        <w:t xml:space="preserve">tuple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 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**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0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**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5.05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)):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plt.figure(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 xml:space="preserve">figsize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 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7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7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sns.kdeplot(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data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=df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x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"Income"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hue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=hue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shade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True,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clip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=clip)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 xml:space="preserve">    plt.show()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show_kde(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"Response"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show_kde(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"Marital_Status"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show_kde(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"Education"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show_kde(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"Kidhome"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10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numerics = [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'int16'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'int32'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'int64'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'float16'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'float32'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'float64'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newdf = df.select_dtypes(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include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=numerics)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plt.figure(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 xml:space="preserve">figsize 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 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20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,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20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sns.heatmap(newdf.corr()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cmap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'coolwarm'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annot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True,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fmt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'.1g'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plt.show()</w:t>
      </w:r>
    </w:p>
    <w:p w14:paraId="4F4E3C5F" w14:textId="77777777" w:rsidR="00295080" w:rsidRPr="004A23D9" w:rsidRDefault="00295080" w:rsidP="00295080">
      <w:pPr>
        <w:rPr>
          <w:sz w:val="28"/>
          <w:szCs w:val="28"/>
        </w:rPr>
      </w:pPr>
    </w:p>
    <w:p w14:paraId="47DB4DA2" w14:textId="232D2F6D" w:rsidR="00295080" w:rsidRPr="00722DD5" w:rsidRDefault="00295080" w:rsidP="00295080">
      <w:pPr>
        <w:rPr>
          <w:b/>
          <w:sz w:val="28"/>
          <w:szCs w:val="28"/>
        </w:rPr>
      </w:pPr>
      <w:r w:rsidRPr="00722DD5">
        <w:rPr>
          <w:b/>
          <w:sz w:val="28"/>
          <w:szCs w:val="28"/>
          <w:lang w:val="ru-RU"/>
        </w:rPr>
        <w:t>Результат</w:t>
      </w:r>
      <w:r w:rsidRPr="00722DD5">
        <w:rPr>
          <w:b/>
          <w:sz w:val="28"/>
          <w:szCs w:val="28"/>
        </w:rPr>
        <w:t xml:space="preserve"> </w:t>
      </w:r>
      <w:r w:rsidRPr="00722DD5">
        <w:rPr>
          <w:b/>
          <w:sz w:val="28"/>
          <w:szCs w:val="28"/>
          <w:lang w:val="ru-RU"/>
        </w:rPr>
        <w:t>работы</w:t>
      </w:r>
      <w:r w:rsidRPr="00722DD5">
        <w:rPr>
          <w:b/>
          <w:sz w:val="28"/>
          <w:szCs w:val="28"/>
        </w:rPr>
        <w:t xml:space="preserve"> </w:t>
      </w:r>
      <w:r w:rsidRPr="00722DD5">
        <w:rPr>
          <w:b/>
          <w:sz w:val="28"/>
          <w:szCs w:val="28"/>
          <w:lang w:val="ru-RU"/>
        </w:rPr>
        <w:t>программы</w:t>
      </w:r>
      <w:r w:rsidRPr="00722DD5">
        <w:rPr>
          <w:b/>
          <w:sz w:val="28"/>
          <w:szCs w:val="28"/>
        </w:rPr>
        <w:t>:</w:t>
      </w:r>
    </w:p>
    <w:p w14:paraId="71C7240A" w14:textId="77777777" w:rsidR="009716AF" w:rsidRPr="00722DD5" w:rsidRDefault="009716AF" w:rsidP="00295080">
      <w:pPr>
        <w:rPr>
          <w:b/>
          <w:sz w:val="28"/>
          <w:szCs w:val="28"/>
        </w:rPr>
      </w:pPr>
    </w:p>
    <w:p w14:paraId="623165B4" w14:textId="32190108" w:rsidR="009716AF" w:rsidRPr="00722DD5" w:rsidRDefault="009716AF" w:rsidP="009716AF">
      <w:pPr>
        <w:jc w:val="center"/>
        <w:rPr>
          <w:b/>
          <w:sz w:val="28"/>
          <w:szCs w:val="28"/>
        </w:rPr>
      </w:pPr>
      <w:r w:rsidRPr="00722DD5">
        <w:rPr>
          <w:b/>
          <w:sz w:val="28"/>
          <w:szCs w:val="28"/>
          <w:lang w:val="ru-RU"/>
        </w:rPr>
        <w:t>Задание</w:t>
      </w:r>
      <w:r w:rsidRPr="00722DD5">
        <w:rPr>
          <w:b/>
          <w:sz w:val="28"/>
          <w:szCs w:val="28"/>
        </w:rPr>
        <w:t xml:space="preserve"> 1:</w:t>
      </w:r>
    </w:p>
    <w:p w14:paraId="06B4D807" w14:textId="77777777" w:rsidR="004A23D9" w:rsidRPr="004A23D9" w:rsidRDefault="004A23D9" w:rsidP="004A23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</w:pP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1</w:t>
      </w:r>
      <w:r w:rsidRPr="004A23D9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 = pd.read_csv(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"marketing_campaign.csv"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4A23D9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delimiter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</w:t>
      </w:r>
      <w:r w:rsidRPr="004A23D9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\t</w:t>
      </w:r>
      <w:r w:rsidRPr="004A23D9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br/>
        <w:t>df.sample(</w:t>
      </w:r>
      <w:r w:rsidRPr="004A23D9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10</w:t>
      </w:r>
      <w:r w:rsidRPr="004A23D9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</w:p>
    <w:p w14:paraId="6C2DFB9F" w14:textId="77777777" w:rsidR="004A23D9" w:rsidRPr="004A23D9" w:rsidRDefault="004A23D9" w:rsidP="009716AF">
      <w:pPr>
        <w:jc w:val="center"/>
        <w:rPr>
          <w:b/>
        </w:rPr>
      </w:pPr>
    </w:p>
    <w:p w14:paraId="2305F637" w14:textId="64AA167F" w:rsidR="009716AF" w:rsidRPr="00722DD5" w:rsidRDefault="009716AF" w:rsidP="009716AF">
      <w:pPr>
        <w:jc w:val="center"/>
        <w:rPr>
          <w:b/>
          <w:sz w:val="28"/>
          <w:szCs w:val="28"/>
        </w:rPr>
      </w:pPr>
      <w:r w:rsidRPr="00722DD5">
        <w:rPr>
          <w:b/>
          <w:sz w:val="28"/>
          <w:szCs w:val="28"/>
          <w:lang w:val="ru-RU"/>
        </w:rPr>
        <w:t>Задание</w:t>
      </w:r>
      <w:r w:rsidRPr="00722DD5">
        <w:rPr>
          <w:b/>
          <w:sz w:val="28"/>
          <w:szCs w:val="28"/>
        </w:rPr>
        <w:t xml:space="preserve"> 2:</w:t>
      </w:r>
    </w:p>
    <w:p w14:paraId="706E3E25" w14:textId="0D703BF3" w:rsidR="009716AF" w:rsidRDefault="00722DD5" w:rsidP="00722DD5">
      <w:pPr>
        <w:rPr>
          <w:b/>
          <w:lang w:val="ru-RU"/>
        </w:rPr>
      </w:pPr>
      <w:r w:rsidRPr="00722DD5">
        <w:rPr>
          <w:b/>
          <w:noProof/>
          <w:lang w:val="ru-RU"/>
        </w:rPr>
        <w:lastRenderedPageBreak/>
        <w:drawing>
          <wp:inline distT="0" distB="0" distL="0" distR="0" wp14:anchorId="4CC652D1" wp14:editId="6F6407BF">
            <wp:extent cx="4801270" cy="281979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9286" w14:textId="77777777" w:rsidR="00064C01" w:rsidRDefault="00064C01" w:rsidP="00722DD5">
      <w:pPr>
        <w:rPr>
          <w:b/>
          <w:lang w:val="ru-RU"/>
        </w:rPr>
      </w:pPr>
    </w:p>
    <w:p w14:paraId="1111D502" w14:textId="20882E95" w:rsidR="009716AF" w:rsidRPr="00722DD5" w:rsidRDefault="009716AF" w:rsidP="009716AF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t>Задание 3:</w:t>
      </w:r>
    </w:p>
    <w:p w14:paraId="4FA7038C" w14:textId="77777777" w:rsidR="00064C01" w:rsidRPr="00DC48FA" w:rsidRDefault="00064C01" w:rsidP="0006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</w:pPr>
      <w:r w:rsidRPr="00DC48FA">
        <w:rPr>
          <w:rFonts w:ascii="JetBrains Mono" w:eastAsia="Times New Roman" w:hAnsi="JetBrains Mono" w:cs="JetBrains Mono"/>
          <w:color w:val="808080"/>
          <w:sz w:val="28"/>
          <w:szCs w:val="28"/>
          <w:lang w:val="ru-RU" w:eastAsia="ru-RU"/>
        </w:rPr>
        <w:t>#</w:t>
      </w:r>
      <w:r w:rsidRPr="00064C01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Task</w:t>
      </w:r>
      <w:r w:rsidRPr="00DC48FA">
        <w:rPr>
          <w:rFonts w:ascii="JetBrains Mono" w:eastAsia="Times New Roman" w:hAnsi="JetBrains Mono" w:cs="JetBrains Mono"/>
          <w:color w:val="808080"/>
          <w:sz w:val="28"/>
          <w:szCs w:val="28"/>
          <w:lang w:val="ru-RU" w:eastAsia="ru-RU"/>
        </w:rPr>
        <w:t xml:space="preserve"> 3</w:t>
      </w:r>
      <w:r w:rsidRPr="00DC48FA">
        <w:rPr>
          <w:rFonts w:ascii="JetBrains Mono" w:eastAsia="Times New Roman" w:hAnsi="JetBrains Mono" w:cs="JetBrains Mono"/>
          <w:color w:val="808080"/>
          <w:sz w:val="28"/>
          <w:szCs w:val="28"/>
          <w:lang w:val="ru-RU" w:eastAsia="ru-RU"/>
        </w:rPr>
        <w:br/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</w:t>
      </w:r>
      <w:r w:rsidRPr="00DC48FA"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  <w:t>[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</w:t>
      </w:r>
      <w:r w:rsidRPr="00DC48FA"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  <w:t>.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isnull</w:t>
      </w:r>
      <w:r w:rsidRPr="00DC48FA"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  <w:t>().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T</w:t>
      </w:r>
      <w:r w:rsidRPr="00DC48FA"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  <w:t>.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any</w:t>
      </w:r>
      <w:r w:rsidRPr="00DC48FA">
        <w:rPr>
          <w:rFonts w:ascii="JetBrains Mono" w:eastAsia="Times New Roman" w:hAnsi="JetBrains Mono" w:cs="JetBrains Mono"/>
          <w:color w:val="A9B7C6"/>
          <w:sz w:val="28"/>
          <w:szCs w:val="28"/>
          <w:lang w:val="ru-RU" w:eastAsia="ru-RU"/>
        </w:rPr>
        <w:t>()]</w:t>
      </w:r>
    </w:p>
    <w:p w14:paraId="43841F7A" w14:textId="77777777" w:rsidR="00064C01" w:rsidRPr="00DC48FA" w:rsidRDefault="00064C01" w:rsidP="00064C01">
      <w:pPr>
        <w:rPr>
          <w:b/>
          <w:sz w:val="28"/>
          <w:szCs w:val="28"/>
          <w:lang w:val="ru-RU"/>
        </w:rPr>
      </w:pPr>
    </w:p>
    <w:p w14:paraId="4F10C4CB" w14:textId="3BA1A6AD" w:rsidR="009716AF" w:rsidRPr="00064C01" w:rsidRDefault="009716AF" w:rsidP="009716AF">
      <w:pPr>
        <w:jc w:val="center"/>
        <w:rPr>
          <w:b/>
          <w:sz w:val="28"/>
          <w:szCs w:val="28"/>
        </w:rPr>
      </w:pPr>
      <w:r w:rsidRPr="00722DD5">
        <w:rPr>
          <w:b/>
          <w:sz w:val="28"/>
          <w:szCs w:val="28"/>
          <w:lang w:val="ru-RU"/>
        </w:rPr>
        <w:t>Задание</w:t>
      </w:r>
      <w:r w:rsidRPr="00064C01">
        <w:rPr>
          <w:b/>
          <w:sz w:val="28"/>
          <w:szCs w:val="28"/>
        </w:rPr>
        <w:t xml:space="preserve"> 4:</w:t>
      </w:r>
    </w:p>
    <w:p w14:paraId="24D2B85C" w14:textId="77777777" w:rsidR="00064C01" w:rsidRPr="00064C01" w:rsidRDefault="00064C01" w:rsidP="0006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</w:pPr>
      <w:r w:rsidRPr="00064C01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4</w:t>
      </w:r>
      <w:r w:rsidRPr="00064C01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df.drop([</w:t>
      </w:r>
      <w:r w:rsidRPr="00064C01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"Z_CostContact"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064C01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"Z_Revenue"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]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064C01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axis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064C01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064C01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inplace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</w:p>
    <w:p w14:paraId="6B8D7ED6" w14:textId="5B3B2AD0" w:rsidR="009716AF" w:rsidRPr="00064C01" w:rsidRDefault="009716AF" w:rsidP="009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E4DDA35" w14:textId="77777777" w:rsidR="00064C01" w:rsidRPr="009716AF" w:rsidRDefault="00064C01" w:rsidP="009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1B7E7" w14:textId="4C9615F8" w:rsidR="009716AF" w:rsidRPr="00064C01" w:rsidRDefault="009716AF" w:rsidP="009716AF">
      <w:pPr>
        <w:jc w:val="center"/>
        <w:rPr>
          <w:b/>
          <w:sz w:val="28"/>
          <w:szCs w:val="28"/>
        </w:rPr>
      </w:pPr>
      <w:r w:rsidRPr="00722DD5">
        <w:rPr>
          <w:b/>
          <w:sz w:val="28"/>
          <w:szCs w:val="28"/>
          <w:lang w:val="ru-RU"/>
        </w:rPr>
        <w:t>Задание</w:t>
      </w:r>
      <w:r w:rsidRPr="00064C01">
        <w:rPr>
          <w:b/>
          <w:sz w:val="28"/>
          <w:szCs w:val="28"/>
        </w:rPr>
        <w:t xml:space="preserve"> 5:</w:t>
      </w:r>
    </w:p>
    <w:p w14:paraId="7A855296" w14:textId="77777777" w:rsidR="00064C01" w:rsidRPr="00064C01" w:rsidRDefault="00064C01" w:rsidP="00064C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</w:pPr>
      <w:r w:rsidRPr="00064C01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t>#Task 5</w:t>
      </w:r>
      <w:r w:rsidRPr="00064C01">
        <w:rPr>
          <w:rFonts w:ascii="JetBrains Mono" w:eastAsia="Times New Roman" w:hAnsi="JetBrains Mono" w:cs="JetBrains Mono"/>
          <w:color w:val="808080"/>
          <w:sz w:val="28"/>
          <w:szCs w:val="28"/>
          <w:lang w:eastAsia="ru-RU"/>
        </w:rPr>
        <w:br/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df.rename({</w:t>
      </w:r>
      <w:r w:rsidRPr="00064C01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"Year_Birth"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 xml:space="preserve">: </w:t>
      </w:r>
      <w:r w:rsidRPr="00064C01">
        <w:rPr>
          <w:rFonts w:ascii="JetBrains Mono" w:eastAsia="Times New Roman" w:hAnsi="JetBrains Mono" w:cs="JetBrains Mono"/>
          <w:color w:val="6A8759"/>
          <w:sz w:val="28"/>
          <w:szCs w:val="28"/>
          <w:lang w:eastAsia="ru-RU"/>
        </w:rPr>
        <w:t>"Age"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}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064C01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axis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064C01">
        <w:rPr>
          <w:rFonts w:ascii="JetBrains Mono" w:eastAsia="Times New Roman" w:hAnsi="JetBrains Mono" w:cs="JetBrains Mono"/>
          <w:color w:val="6897BB"/>
          <w:sz w:val="28"/>
          <w:szCs w:val="28"/>
          <w:lang w:eastAsia="ru-RU"/>
        </w:rPr>
        <w:t>1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 xml:space="preserve">, </w:t>
      </w:r>
      <w:r w:rsidRPr="00064C01">
        <w:rPr>
          <w:rFonts w:ascii="JetBrains Mono" w:eastAsia="Times New Roman" w:hAnsi="JetBrains Mono" w:cs="JetBrains Mono"/>
          <w:color w:val="AA4926"/>
          <w:sz w:val="28"/>
          <w:szCs w:val="28"/>
          <w:lang w:eastAsia="ru-RU"/>
        </w:rPr>
        <w:t>inplace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=</w:t>
      </w:r>
      <w:r w:rsidRPr="00064C01">
        <w:rPr>
          <w:rFonts w:ascii="JetBrains Mono" w:eastAsia="Times New Roman" w:hAnsi="JetBrains Mono" w:cs="JetBrains Mono"/>
          <w:color w:val="CC7832"/>
          <w:sz w:val="28"/>
          <w:szCs w:val="28"/>
          <w:lang w:eastAsia="ru-RU"/>
        </w:rPr>
        <w:t>True</w:t>
      </w:r>
      <w:r w:rsidRPr="00064C01">
        <w:rPr>
          <w:rFonts w:ascii="JetBrains Mono" w:eastAsia="Times New Roman" w:hAnsi="JetBrains Mono" w:cs="JetBrains Mono"/>
          <w:color w:val="A9B7C6"/>
          <w:sz w:val="28"/>
          <w:szCs w:val="28"/>
          <w:lang w:eastAsia="ru-RU"/>
        </w:rPr>
        <w:t>)</w:t>
      </w:r>
    </w:p>
    <w:p w14:paraId="59B745C7" w14:textId="66FCD602" w:rsidR="009716AF" w:rsidRDefault="009716AF" w:rsidP="009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AE817" w14:textId="77777777" w:rsidR="009716AF" w:rsidRDefault="009716AF" w:rsidP="009716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51D5A" w14:textId="1C91D12E" w:rsidR="009716AF" w:rsidRDefault="00B42AC2" w:rsidP="009716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B42AC2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1128437" wp14:editId="7BDE6B16">
            <wp:extent cx="6120765" cy="15500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D71AB" w14:textId="55360499" w:rsidR="009716AF" w:rsidRDefault="009716AF" w:rsidP="009716A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24BB4801" w14:textId="77777777" w:rsidR="00B42AC2" w:rsidRDefault="00B42AC2" w:rsidP="00B42AC2">
      <w:pPr>
        <w:rPr>
          <w:rFonts w:ascii="Consolas" w:hAnsi="Consolas" w:cs="Consolas"/>
          <w:color w:val="000000"/>
          <w:sz w:val="19"/>
          <w:szCs w:val="19"/>
        </w:rPr>
      </w:pPr>
    </w:p>
    <w:p w14:paraId="2A4FC622" w14:textId="77777777" w:rsidR="00B42AC2" w:rsidRDefault="00B42AC2" w:rsidP="00B42AC2">
      <w:pPr>
        <w:rPr>
          <w:rFonts w:ascii="Consolas" w:hAnsi="Consolas" w:cs="Consolas"/>
          <w:color w:val="000000"/>
          <w:sz w:val="19"/>
          <w:szCs w:val="19"/>
        </w:rPr>
      </w:pPr>
    </w:p>
    <w:p w14:paraId="6F2DCDD0" w14:textId="77777777" w:rsidR="00B42AC2" w:rsidRDefault="00B42AC2" w:rsidP="00B42AC2">
      <w:pPr>
        <w:rPr>
          <w:rFonts w:ascii="Consolas" w:hAnsi="Consolas" w:cs="Consolas"/>
          <w:color w:val="000000"/>
          <w:sz w:val="19"/>
          <w:szCs w:val="19"/>
        </w:rPr>
      </w:pPr>
    </w:p>
    <w:p w14:paraId="1226DB95" w14:textId="77777777" w:rsidR="00B42AC2" w:rsidRDefault="00B42AC2" w:rsidP="00B42AC2">
      <w:pPr>
        <w:rPr>
          <w:rFonts w:ascii="Consolas" w:hAnsi="Consolas" w:cs="Consolas"/>
          <w:color w:val="000000"/>
          <w:sz w:val="19"/>
          <w:szCs w:val="19"/>
        </w:rPr>
      </w:pPr>
    </w:p>
    <w:p w14:paraId="018E0DAA" w14:textId="77777777" w:rsidR="00B42AC2" w:rsidRDefault="00B42AC2" w:rsidP="00B42AC2">
      <w:pPr>
        <w:rPr>
          <w:rFonts w:ascii="Consolas" w:hAnsi="Consolas" w:cs="Consolas"/>
          <w:color w:val="000000"/>
          <w:sz w:val="19"/>
          <w:szCs w:val="19"/>
        </w:rPr>
      </w:pPr>
    </w:p>
    <w:p w14:paraId="547BE5C5" w14:textId="60124EE5" w:rsidR="00295080" w:rsidRDefault="00295080" w:rsidP="00B42AC2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lastRenderedPageBreak/>
        <w:t>Задание 6:</w:t>
      </w:r>
    </w:p>
    <w:p w14:paraId="39698AC6" w14:textId="77777777" w:rsidR="00B42AC2" w:rsidRPr="00722DD5" w:rsidRDefault="00B42AC2" w:rsidP="00B42AC2">
      <w:pPr>
        <w:jc w:val="center"/>
        <w:rPr>
          <w:b/>
          <w:sz w:val="28"/>
          <w:szCs w:val="28"/>
          <w:lang w:val="ru-RU"/>
        </w:rPr>
      </w:pPr>
    </w:p>
    <w:p w14:paraId="2EEEBBA6" w14:textId="583F6DAA" w:rsidR="00295080" w:rsidRPr="00295080" w:rsidRDefault="00295080" w:rsidP="00295080">
      <w:pPr>
        <w:rPr>
          <w:b/>
          <w:lang w:val="ru-RU"/>
        </w:rPr>
      </w:pPr>
    </w:p>
    <w:p w14:paraId="5ECE05A9" w14:textId="652900C7" w:rsidR="00295080" w:rsidRDefault="00295080" w:rsidP="00DE09B3">
      <w:pPr>
        <w:pStyle w:val="3"/>
        <w:spacing w:before="0" w:after="240" w:line="288" w:lineRule="auto"/>
        <w:rPr>
          <w:rFonts w:cs="Times New Roman"/>
          <w:sz w:val="24"/>
          <w:lang w:val="ru-RU"/>
        </w:rPr>
      </w:pPr>
      <w:r>
        <w:rPr>
          <w:rFonts w:cs="Times New Roman"/>
          <w:noProof/>
          <w:sz w:val="24"/>
          <w:lang w:val="ru-RU" w:eastAsia="ru-RU"/>
        </w:rPr>
        <w:drawing>
          <wp:inline distT="0" distB="0" distL="0" distR="0" wp14:anchorId="640175B9" wp14:editId="2E5085FA">
            <wp:extent cx="3909060" cy="358550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797" cy="36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83BA9" w14:textId="58D2B5DB" w:rsidR="00295080" w:rsidRDefault="00B42AC2" w:rsidP="00295080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6432" behindDoc="0" locked="0" layoutInCell="1" allowOverlap="1" wp14:anchorId="70343A99" wp14:editId="2671DC6F">
            <wp:simplePos x="0" y="0"/>
            <wp:positionH relativeFrom="column">
              <wp:posOffset>-3810</wp:posOffset>
            </wp:positionH>
            <wp:positionV relativeFrom="paragraph">
              <wp:posOffset>306069</wp:posOffset>
            </wp:positionV>
            <wp:extent cx="4122420" cy="3703191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418" cy="371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708B4D" w14:textId="0E972E2A" w:rsidR="00B42AC2" w:rsidRDefault="00B42AC2" w:rsidP="00295080">
      <w:pPr>
        <w:rPr>
          <w:lang w:val="ru-RU"/>
        </w:rPr>
      </w:pPr>
    </w:p>
    <w:p w14:paraId="6F22DA4E" w14:textId="031B6058" w:rsidR="00B42AC2" w:rsidRDefault="00B42AC2" w:rsidP="00295080">
      <w:pPr>
        <w:rPr>
          <w:lang w:val="ru-RU"/>
        </w:rPr>
      </w:pPr>
    </w:p>
    <w:p w14:paraId="4C4BBE80" w14:textId="10D806A1" w:rsidR="00B42AC2" w:rsidRDefault="00B42AC2" w:rsidP="00295080">
      <w:pPr>
        <w:rPr>
          <w:lang w:val="ru-RU"/>
        </w:rPr>
      </w:pPr>
    </w:p>
    <w:p w14:paraId="4A82F59A" w14:textId="1D14E7BE" w:rsidR="00B42AC2" w:rsidRDefault="00B42AC2" w:rsidP="00295080">
      <w:pPr>
        <w:rPr>
          <w:lang w:val="ru-RU"/>
        </w:rPr>
      </w:pPr>
    </w:p>
    <w:p w14:paraId="460B32D9" w14:textId="36AA8BF8" w:rsidR="00B42AC2" w:rsidRDefault="00B42AC2" w:rsidP="00295080">
      <w:pPr>
        <w:rPr>
          <w:lang w:val="ru-RU"/>
        </w:rPr>
      </w:pPr>
    </w:p>
    <w:p w14:paraId="47C87A77" w14:textId="710F0B1B" w:rsidR="00B42AC2" w:rsidRDefault="00B42AC2" w:rsidP="00295080">
      <w:pPr>
        <w:rPr>
          <w:lang w:val="ru-RU"/>
        </w:rPr>
      </w:pPr>
    </w:p>
    <w:p w14:paraId="692A0FE1" w14:textId="0DB01B5C" w:rsidR="00B42AC2" w:rsidRDefault="00B42AC2" w:rsidP="00295080">
      <w:pPr>
        <w:rPr>
          <w:lang w:val="ru-RU"/>
        </w:rPr>
      </w:pPr>
    </w:p>
    <w:p w14:paraId="38164C20" w14:textId="4A7327D7" w:rsidR="00B42AC2" w:rsidRDefault="00B42AC2" w:rsidP="00295080">
      <w:pPr>
        <w:rPr>
          <w:lang w:val="ru-RU"/>
        </w:rPr>
      </w:pPr>
    </w:p>
    <w:p w14:paraId="3ECC3022" w14:textId="3A5F57B4" w:rsidR="00B42AC2" w:rsidRDefault="00B42AC2" w:rsidP="00295080">
      <w:pPr>
        <w:rPr>
          <w:lang w:val="ru-RU"/>
        </w:rPr>
      </w:pPr>
    </w:p>
    <w:p w14:paraId="69F39C70" w14:textId="42C23F7D" w:rsidR="00295080" w:rsidRDefault="00295080" w:rsidP="00295080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EE2D5B" wp14:editId="0A5133F1">
            <wp:extent cx="4251960" cy="3268606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836" cy="3309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2A73D" w14:textId="539513E1" w:rsidR="00295080" w:rsidRDefault="00295080" w:rsidP="00295080">
      <w:pPr>
        <w:rPr>
          <w:lang w:val="ru-RU"/>
        </w:rPr>
      </w:pPr>
    </w:p>
    <w:p w14:paraId="19288BC3" w14:textId="43867655" w:rsidR="00295080" w:rsidRDefault="00295080" w:rsidP="00295080">
      <w:pPr>
        <w:rPr>
          <w:lang w:val="ru-RU"/>
        </w:rPr>
      </w:pPr>
    </w:p>
    <w:p w14:paraId="18766117" w14:textId="0463CCFF" w:rsidR="00295080" w:rsidRDefault="00B42AC2" w:rsidP="00295080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8480" behindDoc="0" locked="0" layoutInCell="1" allowOverlap="1" wp14:anchorId="40812916" wp14:editId="03BC0B83">
            <wp:simplePos x="0" y="0"/>
            <wp:positionH relativeFrom="margin">
              <wp:align>left</wp:align>
            </wp:positionH>
            <wp:positionV relativeFrom="paragraph">
              <wp:posOffset>302491</wp:posOffset>
            </wp:positionV>
            <wp:extent cx="4274128" cy="3059889"/>
            <wp:effectExtent l="0" t="0" r="0" b="762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28" cy="305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9A9FD" w14:textId="73E3C75A" w:rsidR="00295080" w:rsidRDefault="00295080" w:rsidP="00295080">
      <w:pPr>
        <w:rPr>
          <w:lang w:val="ru-RU"/>
        </w:rPr>
      </w:pPr>
    </w:p>
    <w:p w14:paraId="2C63363E" w14:textId="7524A9DC" w:rsidR="00295080" w:rsidRDefault="00295080" w:rsidP="00295080">
      <w:pPr>
        <w:rPr>
          <w:lang w:val="ru-RU"/>
        </w:rPr>
      </w:pPr>
    </w:p>
    <w:p w14:paraId="1A9545C0" w14:textId="6BA18EB8" w:rsidR="00295080" w:rsidRDefault="00295080" w:rsidP="00295080">
      <w:pPr>
        <w:rPr>
          <w:lang w:val="ru-RU"/>
        </w:rPr>
      </w:pPr>
    </w:p>
    <w:p w14:paraId="2FED1CFC" w14:textId="367DB801" w:rsidR="00295080" w:rsidRDefault="00295080" w:rsidP="00295080">
      <w:pPr>
        <w:rPr>
          <w:lang w:val="ru-RU"/>
        </w:rPr>
      </w:pPr>
    </w:p>
    <w:p w14:paraId="1008CAA5" w14:textId="3C52CBF9" w:rsidR="00295080" w:rsidRDefault="00295080" w:rsidP="00295080">
      <w:pPr>
        <w:rPr>
          <w:lang w:val="ru-RU"/>
        </w:rPr>
      </w:pPr>
    </w:p>
    <w:p w14:paraId="4F67D37E" w14:textId="5D295FEA" w:rsidR="00295080" w:rsidRDefault="00295080" w:rsidP="00295080">
      <w:pPr>
        <w:rPr>
          <w:lang w:val="ru-RU"/>
        </w:rPr>
      </w:pPr>
    </w:p>
    <w:p w14:paraId="29B2895E" w14:textId="5F98CFC1" w:rsidR="00295080" w:rsidRDefault="00295080" w:rsidP="00295080">
      <w:pPr>
        <w:rPr>
          <w:lang w:val="ru-RU"/>
        </w:rPr>
      </w:pPr>
    </w:p>
    <w:p w14:paraId="0466FC67" w14:textId="77777777" w:rsidR="009716AF" w:rsidRDefault="009716AF" w:rsidP="00295080">
      <w:pPr>
        <w:rPr>
          <w:lang w:val="ru-RU"/>
        </w:rPr>
      </w:pPr>
    </w:p>
    <w:p w14:paraId="6F1E9E43" w14:textId="77777777" w:rsidR="00B42AC2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17BDEC7D" w14:textId="77777777" w:rsidR="00B42AC2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12FF8D55" w14:textId="77777777" w:rsidR="00B42AC2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0534FD06" w14:textId="77777777" w:rsidR="00B42AC2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6CFF2F64" w14:textId="77777777" w:rsidR="00B42AC2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6DA33404" w14:textId="5CDB880D" w:rsidR="00295080" w:rsidRPr="00722DD5" w:rsidRDefault="00295080" w:rsidP="00295080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t>Задание 7:</w:t>
      </w:r>
    </w:p>
    <w:p w14:paraId="6DE2ACF5" w14:textId="77777777" w:rsidR="00295080" w:rsidRDefault="00295080" w:rsidP="00B42AC2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ED0C17" wp14:editId="0016444A">
            <wp:extent cx="4048630" cy="2943225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20" cy="294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E384D" w14:textId="77777777" w:rsidR="00295080" w:rsidRDefault="00295080" w:rsidP="00295080">
      <w:pPr>
        <w:jc w:val="center"/>
        <w:rPr>
          <w:lang w:val="ru-RU"/>
        </w:rPr>
      </w:pPr>
    </w:p>
    <w:p w14:paraId="2073F91B" w14:textId="08D758A0" w:rsidR="00295080" w:rsidRDefault="00295080" w:rsidP="00B42AC2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t>Задание 8:</w:t>
      </w:r>
    </w:p>
    <w:p w14:paraId="6794CCE6" w14:textId="77777777" w:rsidR="00B42AC2" w:rsidRPr="00722DD5" w:rsidRDefault="00B42AC2" w:rsidP="00BB4594">
      <w:pPr>
        <w:rPr>
          <w:b/>
          <w:sz w:val="28"/>
          <w:szCs w:val="28"/>
          <w:lang w:val="ru-RU"/>
        </w:rPr>
      </w:pPr>
    </w:p>
    <w:p w14:paraId="24F3A227" w14:textId="01D4CC22" w:rsidR="00295080" w:rsidRDefault="00B42AC2" w:rsidP="00295080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 wp14:anchorId="3EE091B8" wp14:editId="04DDD1F6">
            <wp:simplePos x="0" y="0"/>
            <wp:positionH relativeFrom="margin">
              <wp:posOffset>3401636</wp:posOffset>
            </wp:positionH>
            <wp:positionV relativeFrom="paragraph">
              <wp:posOffset>2466398</wp:posOffset>
            </wp:positionV>
            <wp:extent cx="3297579" cy="2473036"/>
            <wp:effectExtent l="0" t="0" r="0" b="381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163" cy="2488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1312" behindDoc="0" locked="0" layoutInCell="1" allowOverlap="1" wp14:anchorId="6699ACB0" wp14:editId="71A43C4A">
            <wp:simplePos x="0" y="0"/>
            <wp:positionH relativeFrom="page">
              <wp:posOffset>4211782</wp:posOffset>
            </wp:positionH>
            <wp:positionV relativeFrom="paragraph">
              <wp:posOffset>124980</wp:posOffset>
            </wp:positionV>
            <wp:extent cx="3165763" cy="2386190"/>
            <wp:effectExtent l="0" t="0" r="0" b="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763" cy="238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5080">
        <w:rPr>
          <w:noProof/>
          <w:lang w:val="ru-RU" w:eastAsia="ru-RU"/>
        </w:rPr>
        <w:drawing>
          <wp:inline distT="0" distB="0" distL="0" distR="0" wp14:anchorId="5F6B4856" wp14:editId="735D4E8B">
            <wp:extent cx="3366845" cy="2535381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845" cy="253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5080">
        <w:rPr>
          <w:noProof/>
          <w:lang w:val="ru-RU" w:eastAsia="ru-RU"/>
        </w:rPr>
        <w:drawing>
          <wp:inline distT="0" distB="0" distL="0" distR="0" wp14:anchorId="12665A55" wp14:editId="46AA27E3">
            <wp:extent cx="3255819" cy="2450314"/>
            <wp:effectExtent l="0" t="0" r="190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802" cy="246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E4D38" w14:textId="77777777" w:rsidR="00295080" w:rsidRDefault="00295080" w:rsidP="00295080">
      <w:pPr>
        <w:rPr>
          <w:lang w:val="ru-RU"/>
        </w:rPr>
      </w:pPr>
    </w:p>
    <w:p w14:paraId="293067F4" w14:textId="10076A00" w:rsidR="00295080" w:rsidRDefault="00295080" w:rsidP="00295080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lastRenderedPageBreak/>
        <w:t>Задание 9:</w:t>
      </w:r>
    </w:p>
    <w:p w14:paraId="077A461D" w14:textId="77777777" w:rsidR="00B42AC2" w:rsidRPr="00722DD5" w:rsidRDefault="00B42AC2" w:rsidP="00295080">
      <w:pPr>
        <w:jc w:val="center"/>
        <w:rPr>
          <w:b/>
          <w:sz w:val="28"/>
          <w:szCs w:val="28"/>
          <w:lang w:val="ru-RU"/>
        </w:rPr>
      </w:pPr>
    </w:p>
    <w:p w14:paraId="7B77FD55" w14:textId="62E421D4" w:rsidR="00295080" w:rsidRDefault="00295080" w:rsidP="0029508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7259719" wp14:editId="0A60EB52">
            <wp:extent cx="3105928" cy="2868872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29" cy="2894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5DE5C736" wp14:editId="4295A7A2">
            <wp:extent cx="2999509" cy="286209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248" cy="2874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EDA97" w14:textId="2AE819E8" w:rsidR="00295080" w:rsidRDefault="00281FFA" w:rsidP="00295080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4384" behindDoc="0" locked="0" layoutInCell="1" allowOverlap="1" wp14:anchorId="1EEBC9F6" wp14:editId="3AFDBF2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189390" cy="2985654"/>
            <wp:effectExtent l="0" t="0" r="0" b="5715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751" cy="299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 wp14:anchorId="2E837108" wp14:editId="4900CD94">
            <wp:simplePos x="0" y="0"/>
            <wp:positionH relativeFrom="column">
              <wp:posOffset>3041419</wp:posOffset>
            </wp:positionH>
            <wp:positionV relativeFrom="paragraph">
              <wp:posOffset>109681</wp:posOffset>
            </wp:positionV>
            <wp:extent cx="2951018" cy="2840641"/>
            <wp:effectExtent l="0" t="0" r="1905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90" cy="286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8EAA5" w14:textId="77777777" w:rsidR="00295080" w:rsidRDefault="00295080" w:rsidP="00295080">
      <w:pPr>
        <w:rPr>
          <w:lang w:val="ru-RU"/>
        </w:rPr>
      </w:pPr>
    </w:p>
    <w:p w14:paraId="56B71D28" w14:textId="77777777" w:rsidR="00295080" w:rsidRDefault="00295080" w:rsidP="00295080">
      <w:pPr>
        <w:rPr>
          <w:lang w:val="ru-RU"/>
        </w:rPr>
      </w:pPr>
    </w:p>
    <w:p w14:paraId="29DE40E5" w14:textId="77777777" w:rsidR="00295080" w:rsidRDefault="00295080" w:rsidP="00295080">
      <w:pPr>
        <w:rPr>
          <w:lang w:val="ru-RU"/>
        </w:rPr>
      </w:pPr>
    </w:p>
    <w:p w14:paraId="2F86CCC3" w14:textId="77777777" w:rsidR="00295080" w:rsidRDefault="00295080" w:rsidP="00295080">
      <w:pPr>
        <w:rPr>
          <w:lang w:val="ru-RU"/>
        </w:rPr>
      </w:pPr>
    </w:p>
    <w:p w14:paraId="3F57545C" w14:textId="77777777" w:rsidR="00295080" w:rsidRDefault="00295080" w:rsidP="00295080">
      <w:pPr>
        <w:rPr>
          <w:lang w:val="ru-RU"/>
        </w:rPr>
      </w:pPr>
    </w:p>
    <w:p w14:paraId="49685D0E" w14:textId="77777777" w:rsidR="00295080" w:rsidRDefault="00295080" w:rsidP="00295080">
      <w:pPr>
        <w:rPr>
          <w:lang w:val="ru-RU"/>
        </w:rPr>
      </w:pPr>
    </w:p>
    <w:p w14:paraId="38837786" w14:textId="77777777" w:rsidR="00295080" w:rsidRDefault="00295080" w:rsidP="00295080">
      <w:pPr>
        <w:rPr>
          <w:lang w:val="ru-RU"/>
        </w:rPr>
      </w:pPr>
    </w:p>
    <w:p w14:paraId="0DFDA1D5" w14:textId="77777777" w:rsidR="00295080" w:rsidRDefault="00295080" w:rsidP="00295080">
      <w:pPr>
        <w:rPr>
          <w:lang w:val="ru-RU"/>
        </w:rPr>
      </w:pPr>
    </w:p>
    <w:p w14:paraId="748415FA" w14:textId="77777777" w:rsidR="00295080" w:rsidRDefault="00295080" w:rsidP="00295080">
      <w:pPr>
        <w:rPr>
          <w:lang w:val="ru-RU"/>
        </w:rPr>
      </w:pPr>
    </w:p>
    <w:p w14:paraId="24DAC900" w14:textId="77777777" w:rsidR="00295080" w:rsidRDefault="00295080" w:rsidP="00295080">
      <w:pPr>
        <w:rPr>
          <w:lang w:val="ru-RU"/>
        </w:rPr>
      </w:pPr>
    </w:p>
    <w:p w14:paraId="402CFE77" w14:textId="58CEA027" w:rsidR="00295080" w:rsidRDefault="00295080" w:rsidP="00295080">
      <w:pPr>
        <w:rPr>
          <w:lang w:val="ru-RU"/>
        </w:rPr>
      </w:pPr>
    </w:p>
    <w:p w14:paraId="09E2EE1C" w14:textId="61D557E6" w:rsidR="00295080" w:rsidRDefault="00295080" w:rsidP="00295080">
      <w:pPr>
        <w:rPr>
          <w:lang w:val="ru-RU"/>
        </w:rPr>
      </w:pPr>
    </w:p>
    <w:p w14:paraId="509A0771" w14:textId="401C61AD" w:rsidR="00295080" w:rsidRDefault="00295080" w:rsidP="00295080">
      <w:pPr>
        <w:rPr>
          <w:lang w:val="ru-RU"/>
        </w:rPr>
      </w:pPr>
    </w:p>
    <w:p w14:paraId="1BDC0BB5" w14:textId="63B9DAC5" w:rsidR="00295080" w:rsidRDefault="00295080" w:rsidP="00295080">
      <w:pPr>
        <w:rPr>
          <w:lang w:val="ru-RU"/>
        </w:rPr>
      </w:pPr>
    </w:p>
    <w:p w14:paraId="6C0AA45C" w14:textId="6F5053BB" w:rsidR="00295080" w:rsidRDefault="00295080" w:rsidP="00295080">
      <w:pPr>
        <w:rPr>
          <w:lang w:val="ru-RU"/>
        </w:rPr>
      </w:pPr>
    </w:p>
    <w:p w14:paraId="77A925F1" w14:textId="2F2175E1" w:rsidR="00295080" w:rsidRDefault="00295080" w:rsidP="00295080">
      <w:pPr>
        <w:rPr>
          <w:lang w:val="ru-RU"/>
        </w:rPr>
      </w:pPr>
    </w:p>
    <w:p w14:paraId="4E72EC1C" w14:textId="29D8D8B9" w:rsidR="00295080" w:rsidRDefault="00295080" w:rsidP="00295080">
      <w:pPr>
        <w:rPr>
          <w:lang w:val="ru-RU"/>
        </w:rPr>
      </w:pPr>
    </w:p>
    <w:p w14:paraId="7EFEEFEB" w14:textId="15470BDA" w:rsidR="00295080" w:rsidRDefault="00295080" w:rsidP="00295080">
      <w:pPr>
        <w:rPr>
          <w:lang w:val="ru-RU"/>
        </w:rPr>
      </w:pPr>
    </w:p>
    <w:p w14:paraId="140D9BEC" w14:textId="633E29F9" w:rsidR="00295080" w:rsidRPr="00722DD5" w:rsidRDefault="00295080" w:rsidP="00295080">
      <w:pPr>
        <w:jc w:val="center"/>
        <w:rPr>
          <w:b/>
          <w:sz w:val="28"/>
          <w:szCs w:val="28"/>
          <w:lang w:val="ru-RU"/>
        </w:rPr>
      </w:pPr>
      <w:r w:rsidRPr="00722DD5">
        <w:rPr>
          <w:b/>
          <w:sz w:val="28"/>
          <w:szCs w:val="28"/>
          <w:lang w:val="ru-RU"/>
        </w:rPr>
        <w:lastRenderedPageBreak/>
        <w:t>Задание 10:</w:t>
      </w:r>
    </w:p>
    <w:p w14:paraId="7231D580" w14:textId="12C46970" w:rsidR="00295080" w:rsidRPr="00295080" w:rsidRDefault="00295080" w:rsidP="00295080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1B5185D" wp14:editId="5D3C1232">
            <wp:extent cx="6479235" cy="3784600"/>
            <wp:effectExtent l="0" t="0" r="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760" cy="379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8E69" w14:textId="77777777" w:rsidR="00281FFA" w:rsidRDefault="00281FFA" w:rsidP="00DE09B3">
      <w:pPr>
        <w:pStyle w:val="3"/>
        <w:spacing w:before="0" w:after="240" w:line="288" w:lineRule="auto"/>
        <w:rPr>
          <w:rFonts w:cs="Times New Roman"/>
          <w:szCs w:val="28"/>
          <w:lang w:val="ru-RU"/>
        </w:rPr>
      </w:pPr>
    </w:p>
    <w:p w14:paraId="379F0FFA" w14:textId="6492E419" w:rsidR="00DE09B3" w:rsidRPr="00722DD5" w:rsidRDefault="00306314" w:rsidP="00DE09B3">
      <w:pPr>
        <w:pStyle w:val="3"/>
        <w:spacing w:before="0" w:after="240" w:line="288" w:lineRule="auto"/>
        <w:rPr>
          <w:rFonts w:eastAsia="Times New Roman" w:cs="Times New Roman"/>
          <w:b w:val="0"/>
          <w:szCs w:val="28"/>
          <w:lang w:val="ru-RU" w:eastAsia="ru-RU"/>
        </w:rPr>
      </w:pPr>
      <w:r w:rsidRPr="00722DD5">
        <w:rPr>
          <w:rFonts w:cs="Times New Roman"/>
          <w:szCs w:val="28"/>
          <w:lang w:val="ru-RU"/>
        </w:rPr>
        <w:t>Вывод</w:t>
      </w:r>
      <w:r w:rsidR="005F5A01" w:rsidRPr="00722DD5">
        <w:rPr>
          <w:rFonts w:cs="Times New Roman"/>
          <w:szCs w:val="28"/>
          <w:lang w:val="ru-RU"/>
        </w:rPr>
        <w:t>:</w:t>
      </w:r>
      <w:r w:rsidR="00FA16A1" w:rsidRPr="00722DD5">
        <w:rPr>
          <w:rFonts w:cs="Times New Roman"/>
          <w:szCs w:val="28"/>
          <w:lang w:val="ru-RU"/>
        </w:rPr>
        <w:t xml:space="preserve"> </w:t>
      </w:r>
      <w:r w:rsidR="00075D32" w:rsidRPr="00722DD5">
        <w:rPr>
          <w:rFonts w:cs="Times New Roman"/>
          <w:b w:val="0"/>
          <w:bCs w:val="0"/>
          <w:szCs w:val="28"/>
          <w:lang w:val="ru-RU"/>
        </w:rPr>
        <w:t xml:space="preserve">Я </w:t>
      </w:r>
      <w:r w:rsidR="00DE09B3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ознакомился с основами библиотеки </w:t>
      </w:r>
      <w:r w:rsidR="00DE09B3" w:rsidRPr="00722DD5">
        <w:rPr>
          <w:rFonts w:eastAsia="Times New Roman" w:cs="Times New Roman"/>
          <w:b w:val="0"/>
          <w:color w:val="000000"/>
          <w:szCs w:val="28"/>
          <w:lang w:eastAsia="ru-RU"/>
        </w:rPr>
        <w:t>pandas</w:t>
      </w:r>
      <w:r w:rsidR="00DE09B3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научился строить графики с использованием библиотек </w:t>
      </w:r>
      <w:r w:rsidR="00DE09B3" w:rsidRPr="00722DD5">
        <w:rPr>
          <w:rFonts w:eastAsia="Times New Roman" w:cs="Times New Roman"/>
          <w:b w:val="0"/>
          <w:color w:val="000000"/>
          <w:szCs w:val="28"/>
          <w:lang w:eastAsia="ru-RU"/>
        </w:rPr>
        <w:t>matplotlib</w:t>
      </w:r>
      <w:r w:rsidR="00DE09B3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  <w:r w:rsidR="00DE09B3" w:rsidRPr="00722DD5">
        <w:rPr>
          <w:rFonts w:eastAsia="Times New Roman" w:cs="Times New Roman"/>
          <w:b w:val="0"/>
          <w:color w:val="000000"/>
          <w:szCs w:val="28"/>
          <w:lang w:eastAsia="ru-RU"/>
        </w:rPr>
        <w:t>pyplot</w:t>
      </w:r>
      <w:r w:rsidR="00DE09B3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 xml:space="preserve"> и </w:t>
      </w:r>
      <w:r w:rsidR="00DE09B3" w:rsidRPr="00722DD5">
        <w:rPr>
          <w:rFonts w:eastAsia="Times New Roman" w:cs="Times New Roman"/>
          <w:b w:val="0"/>
          <w:color w:val="000000"/>
          <w:szCs w:val="28"/>
          <w:lang w:eastAsia="ru-RU"/>
        </w:rPr>
        <w:t>seaborn</w:t>
      </w:r>
      <w:r w:rsidR="00DE09B3" w:rsidRPr="00722DD5">
        <w:rPr>
          <w:rFonts w:eastAsia="Times New Roman" w:cs="Times New Roman"/>
          <w:b w:val="0"/>
          <w:color w:val="000000"/>
          <w:szCs w:val="28"/>
          <w:lang w:val="ru-RU" w:eastAsia="ru-RU"/>
        </w:rPr>
        <w:t>.</w:t>
      </w:r>
    </w:p>
    <w:p w14:paraId="06B25C6F" w14:textId="249307CD" w:rsidR="00306314" w:rsidRPr="00295080" w:rsidRDefault="00306314" w:rsidP="00FA16A1">
      <w:pPr>
        <w:pStyle w:val="3"/>
        <w:rPr>
          <w:rFonts w:cs="Times New Roman"/>
          <w:sz w:val="24"/>
          <w:lang w:val="ru-RU"/>
        </w:rPr>
      </w:pPr>
    </w:p>
    <w:sectPr w:rsidR="00306314" w:rsidRPr="00295080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CC"/>
    <w:family w:val="modern"/>
    <w:pitch w:val="fixed"/>
    <w:sig w:usb0="A00002FF" w:usb1="1000F8EB" w:usb2="0000000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06F01"/>
    <w:multiLevelType w:val="multilevel"/>
    <w:tmpl w:val="754C5A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E3530"/>
    <w:multiLevelType w:val="multilevel"/>
    <w:tmpl w:val="3F3C67D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40BC37BF"/>
    <w:multiLevelType w:val="multilevel"/>
    <w:tmpl w:val="CE005C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507C56"/>
    <w:multiLevelType w:val="hybridMultilevel"/>
    <w:tmpl w:val="76503A5A"/>
    <w:lvl w:ilvl="0" w:tplc="3BEA02B6">
      <w:start w:val="7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6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52C5A"/>
    <w:multiLevelType w:val="multilevel"/>
    <w:tmpl w:val="66C64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280EF7"/>
    <w:multiLevelType w:val="hybridMultilevel"/>
    <w:tmpl w:val="84FAF2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4"/>
  </w:num>
  <w:num w:numId="5">
    <w:abstractNumId w:val="14"/>
  </w:num>
  <w:num w:numId="6">
    <w:abstractNumId w:val="19"/>
  </w:num>
  <w:num w:numId="7">
    <w:abstractNumId w:val="17"/>
  </w:num>
  <w:num w:numId="8">
    <w:abstractNumId w:val="3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16"/>
  </w:num>
  <w:num w:numId="14">
    <w:abstractNumId w:val="10"/>
  </w:num>
  <w:num w:numId="15">
    <w:abstractNumId w:val="13"/>
  </w:num>
  <w:num w:numId="16">
    <w:abstractNumId w:val="18"/>
    <w:lvlOverride w:ilvl="0">
      <w:lvl w:ilvl="0">
        <w:numFmt w:val="decimal"/>
        <w:lvlText w:val="%1."/>
        <w:lvlJc w:val="left"/>
      </w:lvl>
    </w:lvlOverride>
  </w:num>
  <w:num w:numId="17">
    <w:abstractNumId w:val="15"/>
  </w:num>
  <w:num w:numId="18">
    <w:abstractNumId w:val="7"/>
    <w:lvlOverride w:ilvl="0">
      <w:lvl w:ilvl="0">
        <w:numFmt w:val="decimal"/>
        <w:lvlText w:val="%1."/>
        <w:lvlJc w:val="left"/>
      </w:lvl>
    </w:lvlOverride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saveSubsetFonts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078"/>
    <w:rsid w:val="00064C01"/>
    <w:rsid w:val="0006566F"/>
    <w:rsid w:val="00075D32"/>
    <w:rsid w:val="0008000A"/>
    <w:rsid w:val="000F58E4"/>
    <w:rsid w:val="00106B9E"/>
    <w:rsid w:val="00116E5E"/>
    <w:rsid w:val="00152225"/>
    <w:rsid w:val="00193E26"/>
    <w:rsid w:val="002231F8"/>
    <w:rsid w:val="00262C15"/>
    <w:rsid w:val="00273D1E"/>
    <w:rsid w:val="00281FFA"/>
    <w:rsid w:val="00295080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A23D9"/>
    <w:rsid w:val="004F147B"/>
    <w:rsid w:val="004F1E93"/>
    <w:rsid w:val="00525598"/>
    <w:rsid w:val="00526281"/>
    <w:rsid w:val="005A75E2"/>
    <w:rsid w:val="005F5A01"/>
    <w:rsid w:val="00640F06"/>
    <w:rsid w:val="006678DA"/>
    <w:rsid w:val="006921F3"/>
    <w:rsid w:val="00702078"/>
    <w:rsid w:val="00722DD5"/>
    <w:rsid w:val="00751BB2"/>
    <w:rsid w:val="0075799C"/>
    <w:rsid w:val="007E385B"/>
    <w:rsid w:val="00802126"/>
    <w:rsid w:val="00822A8B"/>
    <w:rsid w:val="008C23A0"/>
    <w:rsid w:val="008E0781"/>
    <w:rsid w:val="00957580"/>
    <w:rsid w:val="009624ED"/>
    <w:rsid w:val="009644C3"/>
    <w:rsid w:val="00971077"/>
    <w:rsid w:val="009716AF"/>
    <w:rsid w:val="00996293"/>
    <w:rsid w:val="009B0660"/>
    <w:rsid w:val="00A15480"/>
    <w:rsid w:val="00AE739B"/>
    <w:rsid w:val="00B11E85"/>
    <w:rsid w:val="00B402F6"/>
    <w:rsid w:val="00B42AC2"/>
    <w:rsid w:val="00B46771"/>
    <w:rsid w:val="00B543AD"/>
    <w:rsid w:val="00B95C20"/>
    <w:rsid w:val="00BB4594"/>
    <w:rsid w:val="00BF3596"/>
    <w:rsid w:val="00C77961"/>
    <w:rsid w:val="00C8402C"/>
    <w:rsid w:val="00CE6993"/>
    <w:rsid w:val="00D234A9"/>
    <w:rsid w:val="00D513AC"/>
    <w:rsid w:val="00D92CD9"/>
    <w:rsid w:val="00DC48FA"/>
    <w:rsid w:val="00DE09B3"/>
    <w:rsid w:val="00E44AC2"/>
    <w:rsid w:val="00E96207"/>
    <w:rsid w:val="00F33640"/>
    <w:rsid w:val="00F466B4"/>
    <w:rsid w:val="00F8494A"/>
    <w:rsid w:val="00FA16A1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075D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960A5-1316-4742-BDC1-21850A1E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Report.dotx</Template>
  <TotalTime>111</TotalTime>
  <Pages>11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Asus</cp:lastModifiedBy>
  <cp:revision>18</cp:revision>
  <cp:lastPrinted>2021-12-25T18:02:00Z</cp:lastPrinted>
  <dcterms:created xsi:type="dcterms:W3CDTF">2021-10-15T10:34:00Z</dcterms:created>
  <dcterms:modified xsi:type="dcterms:W3CDTF">2022-01-07T12:30:00Z</dcterms:modified>
</cp:coreProperties>
</file>